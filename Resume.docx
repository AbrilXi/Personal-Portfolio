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BFD2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A3388B1" wp14:editId="660FB9C0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07ADA5E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28281609" w14:textId="77777777" w:rsidTr="00415A69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718E8DA3" w14:textId="77777777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55F796" wp14:editId="7107DA21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7AB3B8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36" w:type="dxa"/>
            <w:vMerge w:val="restart"/>
          </w:tcPr>
          <w:p w14:paraId="04DCA8D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E5A93EE" w14:textId="1E7B2153" w:rsidR="001026A6" w:rsidRPr="00415A69" w:rsidRDefault="00415A69" w:rsidP="00415A69">
            <w:pPr>
              <w:pStyle w:val="Title"/>
            </w:pPr>
            <w:r>
              <w:t>MARIELLA APRIL B. VIZCARRA</w:t>
            </w:r>
          </w:p>
          <w:p w14:paraId="0EB4711B" w14:textId="7F42B271" w:rsidR="00415A69" w:rsidRDefault="00415A69" w:rsidP="00312C60">
            <w:pPr>
              <w:pStyle w:val="Heading1"/>
            </w:pPr>
            <w:r>
              <w:t>Basic information:</w:t>
            </w:r>
          </w:p>
          <w:p w14:paraId="2E3259B1" w14:textId="71236070" w:rsidR="00415A69" w:rsidRDefault="00415A69" w:rsidP="00A80AAE">
            <w:pPr>
              <w:spacing w:line="192" w:lineRule="auto"/>
            </w:pPr>
            <w:r>
              <w:t>Age: 22</w:t>
            </w:r>
          </w:p>
          <w:p w14:paraId="71B07782" w14:textId="1E63DE0E" w:rsidR="00415A69" w:rsidRDefault="00415A69" w:rsidP="00A80AAE">
            <w:pPr>
              <w:spacing w:line="192" w:lineRule="auto"/>
            </w:pPr>
            <w:r>
              <w:t>Birth Date: April 4, 2003</w:t>
            </w:r>
          </w:p>
          <w:p w14:paraId="2CEE9C6E" w14:textId="281C0372" w:rsidR="00415A69" w:rsidRDefault="00415A69" w:rsidP="00A80AAE">
            <w:pPr>
              <w:spacing w:line="192" w:lineRule="auto"/>
            </w:pPr>
            <w:r>
              <w:t>Civil Status: Single</w:t>
            </w:r>
          </w:p>
          <w:p w14:paraId="4B9AEBD8" w14:textId="75D76E2C" w:rsidR="00415A69" w:rsidRDefault="00415A69" w:rsidP="00A80AAE">
            <w:pPr>
              <w:spacing w:line="192" w:lineRule="auto"/>
            </w:pPr>
            <w:r>
              <w:t>Religion: Roman Catholic</w:t>
            </w:r>
          </w:p>
          <w:p w14:paraId="7F84E8F1" w14:textId="2B31AFEC" w:rsidR="00415A69" w:rsidRDefault="00415A69" w:rsidP="00A80AAE">
            <w:pPr>
              <w:spacing w:line="192" w:lineRule="auto"/>
            </w:pPr>
            <w:r>
              <w:t>Father’s Name: Francisco Vizcarra</w:t>
            </w:r>
          </w:p>
          <w:p w14:paraId="7B7D1EF8" w14:textId="48F859FF" w:rsidR="00415A69" w:rsidRPr="00415A69" w:rsidRDefault="00415A69" w:rsidP="00A80AAE">
            <w:pPr>
              <w:spacing w:line="192" w:lineRule="auto"/>
            </w:pPr>
            <w:r>
              <w:t>Mothers Name: Marilou Vizcarra</w:t>
            </w:r>
          </w:p>
          <w:p w14:paraId="41578548" w14:textId="55A0F2E5" w:rsidR="00A80AAE" w:rsidRPr="00A80AAE" w:rsidRDefault="00F93D1E" w:rsidP="00A80AAE">
            <w:pPr>
              <w:pStyle w:val="Heading1"/>
            </w:pPr>
            <w:sdt>
              <w:sdtPr>
                <w:id w:val="-381948524"/>
                <w:placeholder>
                  <w:docPart w:val="50CE873FFFA449F7867524DBD8EEFE45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  <w:r w:rsidR="00415A69">
              <w:t>:</w:t>
            </w:r>
          </w:p>
          <w:p w14:paraId="6961B1B5" w14:textId="22911A68" w:rsidR="00415A69" w:rsidRDefault="00415A69" w:rsidP="00A80AAE">
            <w:pPr>
              <w:spacing w:line="192" w:lineRule="auto"/>
            </w:pPr>
            <w:r>
              <w:t xml:space="preserve">Cavite State University – Bacoor Campus </w:t>
            </w:r>
            <w:r w:rsidR="00A80AAE">
              <w:t>(</w:t>
            </w:r>
            <w:r>
              <w:t>2022 – Present</w:t>
            </w:r>
            <w:r w:rsidR="00A80AAE">
              <w:t>)</w:t>
            </w:r>
          </w:p>
          <w:p w14:paraId="6142ADAF" w14:textId="39DA76D0" w:rsidR="00A80AAE" w:rsidRDefault="00A80AAE" w:rsidP="00A80AAE">
            <w:pPr>
              <w:spacing w:line="192" w:lineRule="auto"/>
            </w:pPr>
            <w:r>
              <w:t>SHS in San Nicolas 3 Bacoor, Cavite (2020-2022)</w:t>
            </w:r>
          </w:p>
          <w:p w14:paraId="4FC49AA2" w14:textId="3F51B19A" w:rsidR="00415A69" w:rsidRPr="00415A69" w:rsidRDefault="00415A69" w:rsidP="00A80AAE">
            <w:pPr>
              <w:spacing w:line="192" w:lineRule="auto"/>
            </w:pPr>
            <w:r>
              <w:t>Bacoor National High</w:t>
            </w:r>
            <w:r w:rsidR="00A80AAE">
              <w:t xml:space="preserve"> School – Gawaran Annex (2016-2020)</w:t>
            </w:r>
          </w:p>
          <w:p w14:paraId="24D8B9C6" w14:textId="317E480F" w:rsidR="00415A69" w:rsidRDefault="00415A69" w:rsidP="00415A69"/>
          <w:p w14:paraId="18D44E90" w14:textId="61A1F78B" w:rsidR="000C6BD6" w:rsidRPr="00A80AAE" w:rsidRDefault="000C6BD6" w:rsidP="000C6BD6">
            <w:pPr>
              <w:pStyle w:val="Heading1"/>
            </w:pPr>
            <w:r>
              <w:t>Skills</w:t>
            </w:r>
            <w:r>
              <w:t>:</w:t>
            </w:r>
          </w:p>
          <w:p w14:paraId="41EFFBE3" w14:textId="77777777" w:rsidR="000C6BD6" w:rsidRPr="000C6BD6" w:rsidRDefault="000C6BD6" w:rsidP="000C6BD6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t xml:space="preserve">Basic </w:t>
            </w:r>
            <w:r w:rsidRPr="000C6BD6">
              <w:rPr>
                <w:lang w:val="en-PH"/>
              </w:rPr>
              <w:t>HTML, CSS, JAVASCRIPT</w:t>
            </w:r>
          </w:p>
          <w:p w14:paraId="74591010" w14:textId="77777777" w:rsidR="000C6BD6" w:rsidRPr="000C6BD6" w:rsidRDefault="000C6BD6" w:rsidP="000C6BD6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 w:rsidRPr="000C6BD6">
              <w:rPr>
                <w:lang w:val="en-PH"/>
              </w:rPr>
              <w:t>Basic ASSEMBLY AND PYTHON</w:t>
            </w:r>
          </w:p>
          <w:p w14:paraId="5B6483BB" w14:textId="77777777" w:rsidR="000C6BD6" w:rsidRPr="000C6BD6" w:rsidRDefault="000C6BD6" w:rsidP="000C6BD6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 w:rsidRPr="000C6BD6">
              <w:rPr>
                <w:lang w:val="en-PH"/>
              </w:rPr>
              <w:t>Web design using FIGMA and CANVA</w:t>
            </w:r>
          </w:p>
          <w:p w14:paraId="172334FB" w14:textId="06ACBE81" w:rsidR="000C6BD6" w:rsidRPr="000C6BD6" w:rsidRDefault="000C6BD6" w:rsidP="000C6BD6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 w:rsidRPr="000C6BD6">
              <w:rPr>
                <w:lang w:val="en-PH"/>
              </w:rPr>
              <w:t>Team collaboration and communication</w:t>
            </w:r>
          </w:p>
          <w:p w14:paraId="7A879D59" w14:textId="77777777" w:rsidR="00A80AAE" w:rsidRPr="00415A69" w:rsidRDefault="00A80AAE" w:rsidP="00415A69"/>
          <w:p w14:paraId="1D6F261A" w14:textId="5CD4ACC8" w:rsidR="001026A6" w:rsidRDefault="001026A6" w:rsidP="00415A69">
            <w:pPr>
              <w:pStyle w:val="Heading1"/>
            </w:pPr>
          </w:p>
          <w:p w14:paraId="182D97DF" w14:textId="42910172" w:rsidR="001026A6" w:rsidRPr="00590471" w:rsidRDefault="001026A6" w:rsidP="00415A69"/>
        </w:tc>
      </w:tr>
      <w:tr w:rsidR="001026A6" w14:paraId="01D8D057" w14:textId="77777777" w:rsidTr="00415A69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24E230D0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1477515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4079204C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019785AA" w14:textId="77777777" w:rsidTr="00415A69">
        <w:trPr>
          <w:trHeight w:val="543"/>
          <w:jc w:val="center"/>
        </w:trPr>
        <w:tc>
          <w:tcPr>
            <w:tcW w:w="832" w:type="dxa"/>
            <w:vAlign w:val="center"/>
          </w:tcPr>
          <w:p w14:paraId="75BD4D14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5481D5F" wp14:editId="4A9BA93E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509AA70" w14:textId="16A34148" w:rsidR="001026A6" w:rsidRPr="00071E84" w:rsidRDefault="00415A69" w:rsidP="00415A69">
            <w:pPr>
              <w:pStyle w:val="Information"/>
            </w:pPr>
            <w:r>
              <w:t>B9 L 38 South Gawaran Molino 7 Bacoor, Cavite</w:t>
            </w:r>
          </w:p>
        </w:tc>
        <w:tc>
          <w:tcPr>
            <w:tcW w:w="1036" w:type="dxa"/>
            <w:vMerge/>
          </w:tcPr>
          <w:p w14:paraId="0EDC7D4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BBDF61D" w14:textId="77777777" w:rsidR="001026A6" w:rsidRDefault="001026A6" w:rsidP="00312C60">
            <w:pPr>
              <w:pStyle w:val="Heading1"/>
            </w:pPr>
          </w:p>
        </w:tc>
      </w:tr>
      <w:tr w:rsidR="001026A6" w14:paraId="7208BB91" w14:textId="77777777" w:rsidTr="00415A69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2CEF770B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79B6A1E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6E6D4BFB" w14:textId="77777777" w:rsidR="001026A6" w:rsidRDefault="001026A6" w:rsidP="00312C60">
            <w:pPr>
              <w:pStyle w:val="Heading1"/>
            </w:pPr>
          </w:p>
        </w:tc>
      </w:tr>
      <w:tr w:rsidR="001026A6" w14:paraId="0AA95F36" w14:textId="77777777" w:rsidTr="00415A69">
        <w:trPr>
          <w:trHeight w:val="624"/>
          <w:jc w:val="center"/>
        </w:trPr>
        <w:tc>
          <w:tcPr>
            <w:tcW w:w="832" w:type="dxa"/>
            <w:vAlign w:val="center"/>
          </w:tcPr>
          <w:p w14:paraId="54108C5B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0B8804C" wp14:editId="511EB61B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19E56171" w14:textId="377F7D13" w:rsidR="001026A6" w:rsidRPr="00222466" w:rsidRDefault="00415A69" w:rsidP="00312C60">
            <w:pPr>
              <w:pStyle w:val="Information"/>
            </w:pPr>
            <w:r>
              <w:t>0954 283 9720</w:t>
            </w:r>
          </w:p>
        </w:tc>
        <w:tc>
          <w:tcPr>
            <w:tcW w:w="1036" w:type="dxa"/>
            <w:vMerge/>
          </w:tcPr>
          <w:p w14:paraId="0FD7F27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6A7E4EFE" w14:textId="77777777" w:rsidR="001026A6" w:rsidRDefault="001026A6" w:rsidP="00312C60">
            <w:pPr>
              <w:pStyle w:val="Heading1"/>
            </w:pPr>
          </w:p>
        </w:tc>
      </w:tr>
      <w:tr w:rsidR="001026A6" w14:paraId="762A7381" w14:textId="77777777" w:rsidTr="00415A69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EB6548A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53D5F545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22F2850" w14:textId="77777777" w:rsidR="001026A6" w:rsidRDefault="001026A6" w:rsidP="00312C60">
            <w:pPr>
              <w:pStyle w:val="Heading1"/>
            </w:pPr>
          </w:p>
        </w:tc>
      </w:tr>
      <w:tr w:rsidR="001026A6" w14:paraId="516FA455" w14:textId="77777777" w:rsidTr="00415A69">
        <w:trPr>
          <w:trHeight w:val="633"/>
          <w:jc w:val="center"/>
        </w:trPr>
        <w:tc>
          <w:tcPr>
            <w:tcW w:w="832" w:type="dxa"/>
            <w:vAlign w:val="center"/>
          </w:tcPr>
          <w:p w14:paraId="559E1206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23D0320" wp14:editId="19ADA9E2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2C265B41" w14:textId="2DAFF44E" w:rsidR="001026A6" w:rsidRPr="00222466" w:rsidRDefault="00415A69" w:rsidP="00312C60">
            <w:pPr>
              <w:pStyle w:val="Information"/>
            </w:pPr>
            <w:r>
              <w:t>Abrilbingayan@gmail.com</w:t>
            </w:r>
          </w:p>
        </w:tc>
        <w:tc>
          <w:tcPr>
            <w:tcW w:w="1036" w:type="dxa"/>
            <w:vMerge/>
          </w:tcPr>
          <w:p w14:paraId="568795B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2A887EA7" w14:textId="77777777" w:rsidR="001026A6" w:rsidRDefault="001026A6" w:rsidP="00312C60">
            <w:pPr>
              <w:pStyle w:val="Heading1"/>
            </w:pPr>
          </w:p>
        </w:tc>
      </w:tr>
      <w:tr w:rsidR="001026A6" w14:paraId="09812735" w14:textId="77777777" w:rsidTr="00415A69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3003EA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7B70441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CF1F643" w14:textId="77777777" w:rsidR="001026A6" w:rsidRDefault="001026A6" w:rsidP="00312C60">
            <w:pPr>
              <w:pStyle w:val="Heading1"/>
            </w:pPr>
          </w:p>
        </w:tc>
      </w:tr>
      <w:tr w:rsidR="001026A6" w14:paraId="04E03FB3" w14:textId="77777777" w:rsidTr="00415A69">
        <w:trPr>
          <w:trHeight w:val="2448"/>
          <w:jc w:val="center"/>
        </w:trPr>
        <w:tc>
          <w:tcPr>
            <w:tcW w:w="3692" w:type="dxa"/>
            <w:gridSpan w:val="2"/>
          </w:tcPr>
          <w:p w14:paraId="13EFA723" w14:textId="77777777" w:rsidR="001026A6" w:rsidRDefault="00F93D1E" w:rsidP="00312C60">
            <w:pPr>
              <w:pStyle w:val="Heading3"/>
            </w:pPr>
            <w:sdt>
              <w:sdtPr>
                <w:id w:val="1714237249"/>
                <w:placeholder>
                  <w:docPart w:val="8DBDBE7CAF184D0C900001FA6235603D"/>
                </w:placeholder>
                <w:temporary/>
                <w:showingPlcHdr/>
                <w15:appearance w15:val="hidden"/>
              </w:sdtPr>
              <w:sdtEndPr/>
              <w:sdtContent>
                <w:r w:rsidR="001026A6">
                  <w:t>Objective</w:t>
                </w:r>
              </w:sdtContent>
            </w:sdt>
          </w:p>
          <w:p w14:paraId="6BEBA0EF" w14:textId="5576355C" w:rsidR="001026A6" w:rsidRPr="007443A0" w:rsidRDefault="00A80AAE" w:rsidP="00312C60">
            <w:pPr>
              <w:pStyle w:val="Information"/>
            </w:pPr>
            <w:r>
              <w:t>To gain a real</w:t>
            </w:r>
            <w:r w:rsidR="000C6BD6">
              <w:t>-</w:t>
            </w:r>
            <w:r>
              <w:t>world experience and improve my skills</w:t>
            </w:r>
            <w:r w:rsidR="000C6BD6">
              <w:t xml:space="preserve">. To learn new </w:t>
            </w:r>
            <w:proofErr w:type="gramStart"/>
            <w:r w:rsidR="000C6BD6">
              <w:t>things</w:t>
            </w:r>
            <w:proofErr w:type="gramEnd"/>
            <w:r w:rsidR="000C6BD6">
              <w:t xml:space="preserve"> explore the Technologies.</w:t>
            </w:r>
          </w:p>
        </w:tc>
        <w:tc>
          <w:tcPr>
            <w:tcW w:w="1036" w:type="dxa"/>
          </w:tcPr>
          <w:p w14:paraId="4989EC02" w14:textId="77777777" w:rsidR="001026A6" w:rsidRDefault="001026A6" w:rsidP="00312C60"/>
        </w:tc>
        <w:tc>
          <w:tcPr>
            <w:tcW w:w="5948" w:type="dxa"/>
            <w:vMerge/>
          </w:tcPr>
          <w:p w14:paraId="4B2FD3E1" w14:textId="77777777" w:rsidR="001026A6" w:rsidRDefault="001026A6" w:rsidP="00312C60"/>
        </w:tc>
      </w:tr>
    </w:tbl>
    <w:p w14:paraId="29F86B27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31566" w14:textId="77777777" w:rsidR="00415A69" w:rsidRDefault="00415A69" w:rsidP="00590471">
      <w:r>
        <w:separator/>
      </w:r>
    </w:p>
  </w:endnote>
  <w:endnote w:type="continuationSeparator" w:id="0">
    <w:p w14:paraId="4CB45345" w14:textId="77777777" w:rsidR="00415A69" w:rsidRDefault="00415A6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3E76F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CA723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212F2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E6958" w14:textId="77777777" w:rsidR="00415A69" w:rsidRDefault="00415A69" w:rsidP="00590471">
      <w:r>
        <w:separator/>
      </w:r>
    </w:p>
  </w:footnote>
  <w:footnote w:type="continuationSeparator" w:id="0">
    <w:p w14:paraId="58A3F98F" w14:textId="77777777" w:rsidR="00415A69" w:rsidRDefault="00415A6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F29C5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2092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90527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56BC7"/>
    <w:multiLevelType w:val="hybridMultilevel"/>
    <w:tmpl w:val="F3BC26AC"/>
    <w:lvl w:ilvl="0" w:tplc="97B21384">
      <w:start w:val="95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8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9"/>
  </w:num>
  <w:num w:numId="11" w16cid:durableId="2100250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69"/>
    <w:rsid w:val="00007B35"/>
    <w:rsid w:val="00047D5E"/>
    <w:rsid w:val="00060042"/>
    <w:rsid w:val="00071E84"/>
    <w:rsid w:val="00092B82"/>
    <w:rsid w:val="000C6BD6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15A69"/>
    <w:rsid w:val="00437A10"/>
    <w:rsid w:val="00441FF7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A80AAE"/>
    <w:rsid w:val="00B62156"/>
    <w:rsid w:val="00B6466C"/>
    <w:rsid w:val="00B74FA6"/>
    <w:rsid w:val="00BB07AE"/>
    <w:rsid w:val="00BF4D49"/>
    <w:rsid w:val="00C422FD"/>
    <w:rsid w:val="00C4452C"/>
    <w:rsid w:val="00C57C37"/>
    <w:rsid w:val="00CA323F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93D1E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7BFD69"/>
  <w14:defaultImageDpi w14:val="96"/>
  <w15:docId w15:val="{A73F47D9-7509-4511-80EA-DF90A01F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ella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0CE873FFFA449F7867524DBD8EEF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BFF72-5FC6-462A-8359-AF112BD1C4F2}"/>
      </w:docPartPr>
      <w:docPartBody>
        <w:p w:rsidR="00B409E3" w:rsidRDefault="00B409E3">
          <w:pPr>
            <w:pStyle w:val="50CE873FFFA449F7867524DBD8EEFE45"/>
          </w:pPr>
          <w:r w:rsidRPr="000F7D04">
            <w:t>Education</w:t>
          </w:r>
        </w:p>
      </w:docPartBody>
    </w:docPart>
    <w:docPart>
      <w:docPartPr>
        <w:name w:val="8DBDBE7CAF184D0C900001FA62356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8CE11-54F2-40CD-BCB1-15A1215189F0}"/>
      </w:docPartPr>
      <w:docPartBody>
        <w:p w:rsidR="00B409E3" w:rsidRDefault="00B409E3">
          <w:pPr>
            <w:pStyle w:val="8DBDBE7CAF184D0C900001FA6235603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E3"/>
    <w:rsid w:val="00B409E3"/>
    <w:rsid w:val="00CA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1EF12898644965B3D8531124F035B2">
    <w:name w:val="1D1EF12898644965B3D8531124F035B2"/>
  </w:style>
  <w:style w:type="paragraph" w:customStyle="1" w:styleId="B469CA81F9C74A6E867A72BC864CFBFB">
    <w:name w:val="B469CA81F9C74A6E867A72BC864CFBFB"/>
  </w:style>
  <w:style w:type="paragraph" w:customStyle="1" w:styleId="068098067A5B446DB481FA200AED0444">
    <w:name w:val="068098067A5B446DB481FA200AED0444"/>
  </w:style>
  <w:style w:type="paragraph" w:customStyle="1" w:styleId="F48BAFF247014B149559D47BFCC6B91E">
    <w:name w:val="F48BAFF247014B149559D47BFCC6B91E"/>
  </w:style>
  <w:style w:type="paragraph" w:customStyle="1" w:styleId="B7279BCF0D4A4F8E854E624CD9F6735A">
    <w:name w:val="B7279BCF0D4A4F8E854E624CD9F6735A"/>
  </w:style>
  <w:style w:type="paragraph" w:customStyle="1" w:styleId="708655BAF905476FABDBAC315FE36C8F">
    <w:name w:val="708655BAF905476FABDBAC315FE36C8F"/>
  </w:style>
  <w:style w:type="paragraph" w:customStyle="1" w:styleId="E2425F4EF02D4A64972CB96628C6C7A3">
    <w:name w:val="E2425F4EF02D4A64972CB96628C6C7A3"/>
  </w:style>
  <w:style w:type="paragraph" w:customStyle="1" w:styleId="631CFA5429114D13B0C03C0ABC09E2A1">
    <w:name w:val="631CFA5429114D13B0C03C0ABC09E2A1"/>
  </w:style>
  <w:style w:type="paragraph" w:customStyle="1" w:styleId="B453391FF2AE4D118E5A54ACAF340C00">
    <w:name w:val="B453391FF2AE4D118E5A54ACAF340C00"/>
  </w:style>
  <w:style w:type="paragraph" w:customStyle="1" w:styleId="F543FD0B41B54BF1AF0C54BE5DB0EBBD">
    <w:name w:val="F543FD0B41B54BF1AF0C54BE5DB0EBBD"/>
  </w:style>
  <w:style w:type="paragraph" w:customStyle="1" w:styleId="BA99DF07EDE34C9D8CC6B4A8B53FB040">
    <w:name w:val="BA99DF07EDE34C9D8CC6B4A8B53FB040"/>
  </w:style>
  <w:style w:type="paragraph" w:customStyle="1" w:styleId="C50B4E96765D4259B71CCB470CCAFE79">
    <w:name w:val="C50B4E96765D4259B71CCB470CCAFE79"/>
  </w:style>
  <w:style w:type="paragraph" w:customStyle="1" w:styleId="50CE873FFFA449F7867524DBD8EEFE45">
    <w:name w:val="50CE873FFFA449F7867524DBD8EEFE45"/>
  </w:style>
  <w:style w:type="paragraph" w:customStyle="1" w:styleId="511E10ED745F4275A81E54E6F44FC19F">
    <w:name w:val="511E10ED745F4275A81E54E6F44FC19F"/>
  </w:style>
  <w:style w:type="paragraph" w:customStyle="1" w:styleId="C8D36559424A49E28F21ACB3ECA8131B">
    <w:name w:val="C8D36559424A49E28F21ACB3ECA8131B"/>
  </w:style>
  <w:style w:type="paragraph" w:customStyle="1" w:styleId="109E519126D84DF29D003D7FD689E9F9">
    <w:name w:val="109E519126D84DF29D003D7FD689E9F9"/>
  </w:style>
  <w:style w:type="paragraph" w:customStyle="1" w:styleId="A1832AF23A814CA0BD79434A2FACD2EB">
    <w:name w:val="A1832AF23A814CA0BD79434A2FACD2EB"/>
  </w:style>
  <w:style w:type="paragraph" w:customStyle="1" w:styleId="A826B4B97ED243DD9E96B880C3086F59">
    <w:name w:val="A826B4B97ED243DD9E96B880C3086F59"/>
  </w:style>
  <w:style w:type="paragraph" w:customStyle="1" w:styleId="93784E7545A84686931D540EDB2AD8AD">
    <w:name w:val="93784E7545A84686931D540EDB2AD8AD"/>
  </w:style>
  <w:style w:type="paragraph" w:customStyle="1" w:styleId="345C6BEE18974B4CBF8BC8DBE86CC0D8">
    <w:name w:val="345C6BEE18974B4CBF8BC8DBE86CC0D8"/>
  </w:style>
  <w:style w:type="paragraph" w:customStyle="1" w:styleId="368827304D98408A9A64D14BF1466DC4">
    <w:name w:val="368827304D98408A9A64D14BF1466DC4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kern w:val="0"/>
      <w:sz w:val="22"/>
      <w:szCs w:val="17"/>
      <w:lang w:val="en-GB" w:eastAsia="en-US"/>
      <w14:ligatures w14:val="none"/>
    </w:rPr>
  </w:style>
  <w:style w:type="paragraph" w:customStyle="1" w:styleId="0C8F96C3497D4DC99AC59336A42D5D00">
    <w:name w:val="0C8F96C3497D4DC99AC59336A42D5D00"/>
  </w:style>
  <w:style w:type="paragraph" w:customStyle="1" w:styleId="016BF21AA2C54D39A26BC5A821A6B79A">
    <w:name w:val="016BF21AA2C54D39A26BC5A821A6B79A"/>
  </w:style>
  <w:style w:type="paragraph" w:customStyle="1" w:styleId="CD29E2C39FD145AABB4E10040AD67944">
    <w:name w:val="CD29E2C39FD145AABB4E10040AD67944"/>
  </w:style>
  <w:style w:type="paragraph" w:customStyle="1" w:styleId="1187652991614244A39AEDD0FACFC989">
    <w:name w:val="1187652991614244A39AEDD0FACFC989"/>
  </w:style>
  <w:style w:type="paragraph" w:customStyle="1" w:styleId="8DBDBE7CAF184D0C900001FA6235603D">
    <w:name w:val="8DBDBE7CAF184D0C900001FA6235603D"/>
  </w:style>
  <w:style w:type="paragraph" w:customStyle="1" w:styleId="0F351230E4354DC499F6DD979B758163">
    <w:name w:val="0F351230E4354DC499F6DD979B758163"/>
  </w:style>
  <w:style w:type="paragraph" w:customStyle="1" w:styleId="67C9B40F655046EB9B52C0D5FCA45291">
    <w:name w:val="67C9B40F655046EB9B52C0D5FCA45291"/>
    <w:rsid w:val="00B40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50</TotalTime>
  <Pages>1</Pages>
  <Words>103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</dc:creator>
  <cp:keywords/>
  <dc:description/>
  <cp:lastModifiedBy>Abril Bingayan</cp:lastModifiedBy>
  <cp:revision>1</cp:revision>
  <dcterms:created xsi:type="dcterms:W3CDTF">2025-06-13T14:26:00Z</dcterms:created>
  <dcterms:modified xsi:type="dcterms:W3CDTF">2025-06-13T15:26:00Z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